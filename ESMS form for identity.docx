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A0AB" w14:textId="7C72797F" w:rsidR="00670164" w:rsidRPr="0067580E" w:rsidRDefault="00670164" w:rsidP="0067580E">
      <w:pPr>
        <w:spacing w:after="0" w:line="240" w:lineRule="auto"/>
        <w:jc w:val="center"/>
        <w:rPr>
          <w:b/>
          <w:sz w:val="24"/>
          <w:szCs w:val="24"/>
        </w:rPr>
      </w:pPr>
      <w:r w:rsidRPr="0067580E">
        <w:rPr>
          <w:b/>
          <w:sz w:val="24"/>
          <w:szCs w:val="24"/>
        </w:rPr>
        <w:t>FACULTY OF ENGINEERING</w:t>
      </w:r>
      <w:r w:rsidR="00A978E9">
        <w:rPr>
          <w:b/>
          <w:sz w:val="24"/>
          <w:szCs w:val="24"/>
        </w:rPr>
        <w:t xml:space="preserve"> ENTREPRENEURSHIP </w:t>
      </w:r>
      <w:r w:rsidR="009658D7">
        <w:rPr>
          <w:b/>
          <w:sz w:val="24"/>
          <w:szCs w:val="24"/>
        </w:rPr>
        <w:t xml:space="preserve">SUPPORT </w:t>
      </w:r>
      <w:r w:rsidR="00A978E9">
        <w:rPr>
          <w:b/>
          <w:sz w:val="24"/>
          <w:szCs w:val="24"/>
        </w:rPr>
        <w:t>PROGRAM</w:t>
      </w:r>
    </w:p>
    <w:p w14:paraId="65D59011" w14:textId="77777777" w:rsidR="00312F48" w:rsidRDefault="00670164" w:rsidP="0067580E">
      <w:pPr>
        <w:spacing w:after="0" w:line="240" w:lineRule="auto"/>
        <w:jc w:val="center"/>
        <w:rPr>
          <w:b/>
          <w:sz w:val="24"/>
          <w:szCs w:val="24"/>
        </w:rPr>
      </w:pPr>
      <w:r w:rsidRPr="0067580E">
        <w:rPr>
          <w:b/>
          <w:sz w:val="24"/>
          <w:szCs w:val="24"/>
        </w:rPr>
        <w:t>APPLICATION TO USE ENGINEERING STUDENT MACHINE SHOP</w:t>
      </w:r>
      <w:r w:rsidR="00446466" w:rsidRPr="0067580E">
        <w:rPr>
          <w:b/>
          <w:sz w:val="24"/>
          <w:szCs w:val="24"/>
        </w:rPr>
        <w:t xml:space="preserve"> (ESMS)</w:t>
      </w:r>
      <w:r w:rsidRPr="0067580E">
        <w:rPr>
          <w:b/>
          <w:sz w:val="24"/>
          <w:szCs w:val="24"/>
        </w:rPr>
        <w:t xml:space="preserve"> FACILITIES</w:t>
      </w:r>
    </w:p>
    <w:p w14:paraId="0AD10844" w14:textId="77777777" w:rsidR="00C003CD" w:rsidRDefault="00C003CD" w:rsidP="0067580E">
      <w:pPr>
        <w:spacing w:after="0" w:line="240" w:lineRule="auto"/>
        <w:jc w:val="center"/>
        <w:rPr>
          <w:b/>
          <w:sz w:val="24"/>
          <w:szCs w:val="24"/>
        </w:rPr>
      </w:pPr>
    </w:p>
    <w:p w14:paraId="1036DB2B" w14:textId="3C88613D" w:rsidR="00C003CD" w:rsidRDefault="00A67D31" w:rsidP="00C003C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Notes:</w:t>
      </w:r>
    </w:p>
    <w:p w14:paraId="2AFEA154" w14:textId="2FF3E4FD" w:rsidR="002E4443" w:rsidRPr="002E4443" w:rsidRDefault="00A67D31" w:rsidP="002E444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2E4443">
        <w:rPr>
          <w:b/>
          <w:sz w:val="24"/>
          <w:szCs w:val="24"/>
        </w:rPr>
        <w:t xml:space="preserve">The </w:t>
      </w:r>
      <w:r w:rsidR="002E4443" w:rsidRPr="002E4443">
        <w:rPr>
          <w:b/>
          <w:sz w:val="24"/>
          <w:szCs w:val="24"/>
        </w:rPr>
        <w:t xml:space="preserve">ESMS is only open to current students and alumni who are registered in an </w:t>
      </w:r>
      <w:r w:rsidR="002E4443">
        <w:rPr>
          <w:b/>
          <w:sz w:val="24"/>
          <w:szCs w:val="24"/>
        </w:rPr>
        <w:t>entrepreneurship</w:t>
      </w:r>
      <w:r w:rsidR="002E4443" w:rsidRPr="002E4443">
        <w:rPr>
          <w:b/>
          <w:sz w:val="24"/>
          <w:szCs w:val="24"/>
        </w:rPr>
        <w:t xml:space="preserve"> program at the University of Waterloo.</w:t>
      </w:r>
    </w:p>
    <w:p w14:paraId="14773712" w14:textId="28EB5453" w:rsidR="00A67D31" w:rsidRPr="002E4443" w:rsidRDefault="002E4443" w:rsidP="002E444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r w:rsidR="00A67D31" w:rsidRPr="002E4443">
        <w:rPr>
          <w:b/>
          <w:sz w:val="24"/>
          <w:szCs w:val="24"/>
        </w:rPr>
        <w:t>purpose of this form is to</w:t>
      </w:r>
      <w:r w:rsidR="000951F4" w:rsidRPr="002E4443">
        <w:rPr>
          <w:b/>
          <w:sz w:val="24"/>
          <w:szCs w:val="24"/>
        </w:rPr>
        <w:t xml:space="preserve"> </w:t>
      </w:r>
      <w:r w:rsidR="008E660F">
        <w:rPr>
          <w:b/>
          <w:sz w:val="24"/>
          <w:szCs w:val="24"/>
        </w:rPr>
        <w:t>verify the identity of eligible</w:t>
      </w:r>
      <w:r>
        <w:rPr>
          <w:b/>
          <w:sz w:val="24"/>
          <w:szCs w:val="24"/>
        </w:rPr>
        <w:t xml:space="preserve"> </w:t>
      </w:r>
      <w:r w:rsidR="008E660F">
        <w:rPr>
          <w:b/>
          <w:sz w:val="24"/>
          <w:szCs w:val="24"/>
        </w:rPr>
        <w:t>applicants.</w:t>
      </w:r>
      <w:r w:rsidR="00E55459">
        <w:rPr>
          <w:b/>
          <w:sz w:val="24"/>
          <w:szCs w:val="24"/>
        </w:rPr>
        <w:t xml:space="preserve"> It does not guarantee </w:t>
      </w:r>
      <w:r w:rsidR="008369B7">
        <w:rPr>
          <w:b/>
          <w:sz w:val="24"/>
          <w:szCs w:val="24"/>
        </w:rPr>
        <w:t xml:space="preserve">access to </w:t>
      </w:r>
      <w:r w:rsidR="00E55459">
        <w:rPr>
          <w:b/>
          <w:sz w:val="24"/>
          <w:szCs w:val="24"/>
        </w:rPr>
        <w:t xml:space="preserve">ESMS. </w:t>
      </w:r>
      <w:r w:rsidR="00532126">
        <w:rPr>
          <w:b/>
          <w:sz w:val="24"/>
          <w:szCs w:val="24"/>
          <w:u w:val="single"/>
        </w:rPr>
        <w:t>Only ESMS personnel can authorize</w:t>
      </w:r>
      <w:r w:rsidR="00E55459">
        <w:rPr>
          <w:b/>
          <w:sz w:val="24"/>
          <w:szCs w:val="24"/>
          <w:u w:val="single"/>
        </w:rPr>
        <w:t xml:space="preserve"> users.</w:t>
      </w:r>
    </w:p>
    <w:p w14:paraId="4D04D51C" w14:textId="77777777" w:rsidR="0067580E" w:rsidRDefault="0067580E" w:rsidP="0067580E">
      <w:pPr>
        <w:tabs>
          <w:tab w:val="left" w:pos="5103"/>
        </w:tabs>
        <w:spacing w:after="0" w:line="240" w:lineRule="auto"/>
        <w:rPr>
          <w:sz w:val="24"/>
          <w:szCs w:val="24"/>
        </w:rPr>
      </w:pPr>
    </w:p>
    <w:p w14:paraId="4D707374" w14:textId="77777777" w:rsidR="00312F48" w:rsidRPr="0067580E" w:rsidRDefault="00D66BD2" w:rsidP="0067580E">
      <w:pPr>
        <w:tabs>
          <w:tab w:val="left" w:pos="5103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Full n</w:t>
      </w:r>
      <w:r w:rsidR="00670164" w:rsidRPr="0067580E">
        <w:rPr>
          <w:sz w:val="24"/>
          <w:szCs w:val="24"/>
        </w:rPr>
        <w:t xml:space="preserve">ame:  </w:t>
      </w:r>
      <w:sdt>
        <w:sdtPr>
          <w:rPr>
            <w:sz w:val="24"/>
            <w:szCs w:val="24"/>
          </w:rPr>
          <w:id w:val="852536786"/>
          <w:lock w:val="sdtLocked"/>
          <w:placeholder>
            <w:docPart w:val="6A32D82A21C2A248B16EDC07A86208D4"/>
          </w:placeholder>
          <w:showingPlcHdr/>
          <w:text/>
        </w:sdtPr>
        <w:sdtEndPr/>
        <w:sdtContent>
          <w:r w:rsidR="00811C59" w:rsidRPr="00E77C89">
            <w:rPr>
              <w:rStyle w:val="PlaceholderText"/>
            </w:rPr>
            <w:t>Click here to enter text.</w:t>
          </w:r>
        </w:sdtContent>
      </w:sdt>
      <w:r w:rsidR="00312F48" w:rsidRPr="0067580E">
        <w:rPr>
          <w:sz w:val="24"/>
          <w:szCs w:val="24"/>
        </w:rPr>
        <w:tab/>
      </w:r>
      <w:r w:rsidR="00670164" w:rsidRPr="0067580E">
        <w:rPr>
          <w:sz w:val="24"/>
          <w:szCs w:val="24"/>
        </w:rPr>
        <w:t>Date:</w:t>
      </w:r>
      <w:r w:rsidR="00D75486" w:rsidRPr="0067580E">
        <w:rPr>
          <w:sz w:val="24"/>
          <w:szCs w:val="24"/>
        </w:rPr>
        <w:t xml:space="preserve">  </w:t>
      </w:r>
      <w:sdt>
        <w:sdtPr>
          <w:rPr>
            <w:sz w:val="24"/>
            <w:szCs w:val="24"/>
          </w:rPr>
          <w:id w:val="299661503"/>
          <w:lock w:val="sdtLocked"/>
          <w:placeholder>
            <w:docPart w:val="FF92FEC6D09C8B46835A8B76CC0D7CE8"/>
          </w:placeholder>
          <w:showingPlcHdr/>
          <w:date w:fullDate="2013-07-30T00:00:00Z">
            <w:dateFormat w:val="dd/MM/yyyy"/>
            <w:lid w:val="en-CA"/>
            <w:storeMappedDataAs w:val="dateTime"/>
            <w:calendar w:val="gregorian"/>
          </w:date>
        </w:sdtPr>
        <w:sdtEndPr/>
        <w:sdtContent>
          <w:r w:rsidR="003A3645" w:rsidRPr="0067580E">
            <w:rPr>
              <w:rStyle w:val="PlaceholderText"/>
              <w:sz w:val="24"/>
              <w:szCs w:val="24"/>
            </w:rPr>
            <w:t>Click here to enter a date.</w:t>
          </w:r>
        </w:sdtContent>
      </w:sdt>
    </w:p>
    <w:p w14:paraId="6E0A12A3" w14:textId="77777777" w:rsidR="0067580E" w:rsidRDefault="0067580E" w:rsidP="0067580E">
      <w:pPr>
        <w:tabs>
          <w:tab w:val="left" w:pos="5103"/>
        </w:tabs>
        <w:spacing w:after="0" w:line="240" w:lineRule="auto"/>
        <w:rPr>
          <w:sz w:val="24"/>
          <w:szCs w:val="24"/>
        </w:rPr>
      </w:pPr>
    </w:p>
    <w:p w14:paraId="1379EDD4" w14:textId="77777777" w:rsidR="00D75486" w:rsidRPr="0067580E" w:rsidRDefault="00446466" w:rsidP="0067580E">
      <w:pPr>
        <w:tabs>
          <w:tab w:val="left" w:pos="5103"/>
        </w:tabs>
        <w:spacing w:after="0" w:line="240" w:lineRule="auto"/>
        <w:rPr>
          <w:sz w:val="24"/>
          <w:szCs w:val="24"/>
        </w:rPr>
      </w:pPr>
      <w:r w:rsidRPr="0067580E">
        <w:rPr>
          <w:sz w:val="24"/>
          <w:szCs w:val="24"/>
        </w:rPr>
        <w:t xml:space="preserve">Email:  </w:t>
      </w:r>
      <w:sdt>
        <w:sdtPr>
          <w:rPr>
            <w:sz w:val="24"/>
            <w:szCs w:val="24"/>
          </w:rPr>
          <w:id w:val="934094773"/>
          <w:lock w:val="sdtLocked"/>
          <w:placeholder>
            <w:docPart w:val="8700368BAD8F73418790A4C92E4AA07F"/>
          </w:placeholder>
          <w:showingPlcHdr/>
          <w:text/>
        </w:sdtPr>
        <w:sdtEndPr/>
        <w:sdtContent>
          <w:r w:rsidR="003A3645" w:rsidRPr="0067580E">
            <w:rPr>
              <w:rStyle w:val="PlaceholderText"/>
              <w:sz w:val="24"/>
              <w:szCs w:val="24"/>
            </w:rPr>
            <w:t>Click here to enter text.</w:t>
          </w:r>
        </w:sdtContent>
      </w:sdt>
      <w:r w:rsidR="00312F48" w:rsidRPr="0067580E">
        <w:rPr>
          <w:sz w:val="24"/>
          <w:szCs w:val="24"/>
        </w:rPr>
        <w:tab/>
      </w:r>
      <w:r w:rsidR="00D75486" w:rsidRPr="0067580E">
        <w:rPr>
          <w:sz w:val="24"/>
          <w:szCs w:val="24"/>
        </w:rPr>
        <w:t xml:space="preserve">Phone:  </w:t>
      </w:r>
      <w:sdt>
        <w:sdtPr>
          <w:rPr>
            <w:sz w:val="24"/>
            <w:szCs w:val="24"/>
          </w:rPr>
          <w:id w:val="-1122147390"/>
          <w:lock w:val="sdtLocked"/>
          <w:placeholder>
            <w:docPart w:val="38CAA50FF1ECBB4FAD1B84E87062258F"/>
          </w:placeholder>
          <w:showingPlcHdr/>
          <w:text/>
        </w:sdtPr>
        <w:sdtEndPr/>
        <w:sdtContent>
          <w:r w:rsidR="003A3645" w:rsidRPr="0067580E">
            <w:rPr>
              <w:rStyle w:val="PlaceholderText"/>
              <w:sz w:val="24"/>
              <w:szCs w:val="24"/>
            </w:rPr>
            <w:t>Click here to enter text.</w:t>
          </w:r>
        </w:sdtContent>
      </w:sdt>
    </w:p>
    <w:p w14:paraId="47A5A62C" w14:textId="77777777" w:rsidR="0067580E" w:rsidRDefault="0067580E" w:rsidP="0067580E">
      <w:pPr>
        <w:tabs>
          <w:tab w:val="left" w:pos="5103"/>
          <w:tab w:val="left" w:pos="14034"/>
        </w:tabs>
        <w:spacing w:after="0" w:line="240" w:lineRule="auto"/>
        <w:rPr>
          <w:sz w:val="24"/>
          <w:szCs w:val="24"/>
        </w:rPr>
      </w:pPr>
    </w:p>
    <w:p w14:paraId="38E4BCC1" w14:textId="77777777" w:rsidR="00446466" w:rsidRPr="0067580E" w:rsidRDefault="00D75486" w:rsidP="0067580E">
      <w:pPr>
        <w:tabs>
          <w:tab w:val="left" w:pos="5103"/>
          <w:tab w:val="left" w:pos="14034"/>
        </w:tabs>
        <w:spacing w:after="0" w:line="240" w:lineRule="auto"/>
        <w:rPr>
          <w:sz w:val="24"/>
          <w:szCs w:val="24"/>
        </w:rPr>
      </w:pPr>
      <w:r w:rsidRPr="0067580E">
        <w:rPr>
          <w:sz w:val="24"/>
          <w:szCs w:val="24"/>
        </w:rPr>
        <w:t xml:space="preserve">Student ID:  </w:t>
      </w:r>
      <w:sdt>
        <w:sdtPr>
          <w:rPr>
            <w:sz w:val="24"/>
            <w:szCs w:val="24"/>
          </w:rPr>
          <w:id w:val="867116092"/>
          <w:lock w:val="sdtLocked"/>
          <w:placeholder>
            <w:docPart w:val="9B421C1D2B92F640BB54BAED237D9FA8"/>
          </w:placeholder>
          <w:showingPlcHdr/>
          <w:text/>
        </w:sdtPr>
        <w:sdtEndPr/>
        <w:sdtContent>
          <w:r w:rsidR="003A3645" w:rsidRPr="0067580E">
            <w:rPr>
              <w:rStyle w:val="PlaceholderText"/>
              <w:sz w:val="24"/>
              <w:szCs w:val="24"/>
            </w:rPr>
            <w:t>Click here to enter text.</w:t>
          </w:r>
        </w:sdtContent>
      </w:sdt>
      <w:r w:rsidR="00312F48" w:rsidRPr="0067580E">
        <w:rPr>
          <w:sz w:val="24"/>
          <w:szCs w:val="24"/>
        </w:rPr>
        <w:tab/>
        <w:t xml:space="preserve">Graduation year:  </w:t>
      </w:r>
      <w:sdt>
        <w:sdtPr>
          <w:rPr>
            <w:sz w:val="24"/>
            <w:szCs w:val="24"/>
          </w:rPr>
          <w:id w:val="-633403410"/>
          <w:lock w:val="sdtLocked"/>
          <w:placeholder>
            <w:docPart w:val="970FE77D1F4BAA4DA66D42CE312D7D36"/>
          </w:placeholder>
          <w:showingPlcHdr/>
          <w:text/>
        </w:sdtPr>
        <w:sdtEndPr/>
        <w:sdtContent>
          <w:r w:rsidR="003A3645" w:rsidRPr="0067580E">
            <w:rPr>
              <w:rStyle w:val="PlaceholderText"/>
              <w:sz w:val="24"/>
              <w:szCs w:val="24"/>
            </w:rPr>
            <w:t>Click here to enter text.</w:t>
          </w:r>
        </w:sdtContent>
      </w:sdt>
    </w:p>
    <w:p w14:paraId="3A29F8A1" w14:textId="77777777" w:rsidR="0067580E" w:rsidRDefault="0067580E" w:rsidP="0067580E">
      <w:pPr>
        <w:tabs>
          <w:tab w:val="left" w:pos="3119"/>
          <w:tab w:val="left" w:pos="6237"/>
        </w:tabs>
        <w:spacing w:after="0" w:line="240" w:lineRule="auto"/>
        <w:rPr>
          <w:sz w:val="24"/>
          <w:szCs w:val="24"/>
        </w:rPr>
      </w:pPr>
    </w:p>
    <w:p w14:paraId="7733FB06" w14:textId="6FACE185" w:rsidR="00D75486" w:rsidRPr="0067580E" w:rsidRDefault="009A6FB8" w:rsidP="0067580E">
      <w:pPr>
        <w:tabs>
          <w:tab w:val="left" w:pos="311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0951F4">
        <w:rPr>
          <w:sz w:val="24"/>
          <w:szCs w:val="24"/>
        </w:rPr>
        <w:t>Registered in the F</w:t>
      </w:r>
      <w:r w:rsidR="00D75486" w:rsidRPr="0067580E">
        <w:rPr>
          <w:sz w:val="24"/>
          <w:szCs w:val="24"/>
        </w:rPr>
        <w:t>aculty:</w:t>
      </w:r>
      <w:r w:rsidR="00D75486" w:rsidRPr="0067580E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950823820"/>
          <w:lock w:val="sdtLocked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66BD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75486" w:rsidRPr="0067580E">
        <w:rPr>
          <w:sz w:val="24"/>
          <w:szCs w:val="24"/>
        </w:rPr>
        <w:t>Applied Health Sciences</w:t>
      </w:r>
    </w:p>
    <w:p w14:paraId="2031FA69" w14:textId="77777777" w:rsidR="00D75486" w:rsidRPr="0067580E" w:rsidRDefault="00D75486" w:rsidP="0067580E">
      <w:pPr>
        <w:tabs>
          <w:tab w:val="left" w:pos="3119"/>
          <w:tab w:val="left" w:pos="6237"/>
        </w:tabs>
        <w:spacing w:after="0" w:line="240" w:lineRule="auto"/>
        <w:rPr>
          <w:sz w:val="24"/>
          <w:szCs w:val="24"/>
        </w:rPr>
      </w:pPr>
      <w:r w:rsidRPr="0067580E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987393799"/>
          <w:lock w:val="sdtLocked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66BD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7580E">
        <w:rPr>
          <w:sz w:val="24"/>
          <w:szCs w:val="24"/>
        </w:rPr>
        <w:t>Arts</w:t>
      </w:r>
    </w:p>
    <w:p w14:paraId="386050E8" w14:textId="7E3EA787" w:rsidR="00D75486" w:rsidRPr="0067580E" w:rsidRDefault="00D75486" w:rsidP="0067580E">
      <w:pPr>
        <w:tabs>
          <w:tab w:val="left" w:pos="3119"/>
          <w:tab w:val="left" w:pos="6237"/>
        </w:tabs>
        <w:spacing w:after="0" w:line="240" w:lineRule="auto"/>
        <w:rPr>
          <w:sz w:val="24"/>
          <w:szCs w:val="24"/>
        </w:rPr>
      </w:pPr>
      <w:r w:rsidRPr="0067580E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448583662"/>
          <w:lock w:val="sdtLocked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Pr="0067580E">
            <w:rPr>
              <w:rFonts w:ascii="MS Gothic" w:eastAsia="MS Gothic" w:hAnsi="MS Gothic" w:cs="MS Gothic" w:hint="eastAsia"/>
              <w:sz w:val="24"/>
              <w:szCs w:val="24"/>
            </w:rPr>
            <w:t>☐</w:t>
          </w:r>
        </w:sdtContent>
      </w:sdt>
      <w:r w:rsidRPr="0067580E">
        <w:rPr>
          <w:sz w:val="24"/>
          <w:szCs w:val="24"/>
        </w:rPr>
        <w:t>Engineering</w:t>
      </w:r>
      <w:r w:rsidR="003746A8">
        <w:rPr>
          <w:sz w:val="24"/>
          <w:szCs w:val="24"/>
        </w:rPr>
        <w:t xml:space="preserve"> </w:t>
      </w:r>
    </w:p>
    <w:p w14:paraId="620CA80D" w14:textId="77777777" w:rsidR="00D75486" w:rsidRPr="0067580E" w:rsidRDefault="00D75486" w:rsidP="0067580E">
      <w:pPr>
        <w:tabs>
          <w:tab w:val="left" w:pos="3119"/>
          <w:tab w:val="left" w:pos="6237"/>
        </w:tabs>
        <w:spacing w:after="0" w:line="240" w:lineRule="auto"/>
        <w:rPr>
          <w:sz w:val="24"/>
          <w:szCs w:val="24"/>
        </w:rPr>
      </w:pPr>
      <w:r w:rsidRPr="0067580E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96997816"/>
          <w:lock w:val="sdtLocked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3A364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7580E">
        <w:rPr>
          <w:sz w:val="24"/>
          <w:szCs w:val="24"/>
        </w:rPr>
        <w:t>Environment</w:t>
      </w:r>
    </w:p>
    <w:p w14:paraId="1A97D769" w14:textId="77777777" w:rsidR="00D75486" w:rsidRPr="0067580E" w:rsidRDefault="00D75486" w:rsidP="0067580E">
      <w:pPr>
        <w:tabs>
          <w:tab w:val="left" w:pos="3119"/>
          <w:tab w:val="left" w:pos="6237"/>
        </w:tabs>
        <w:spacing w:after="0" w:line="240" w:lineRule="auto"/>
        <w:rPr>
          <w:sz w:val="24"/>
          <w:szCs w:val="24"/>
        </w:rPr>
      </w:pPr>
      <w:r w:rsidRPr="0067580E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205560363"/>
          <w:lock w:val="sdtLocked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Pr="0067580E">
            <w:rPr>
              <w:rFonts w:ascii="MS Gothic" w:eastAsia="MS Gothic" w:hAnsi="MS Gothic" w:cs="MS Gothic" w:hint="eastAsia"/>
              <w:sz w:val="24"/>
              <w:szCs w:val="24"/>
            </w:rPr>
            <w:t>☐</w:t>
          </w:r>
        </w:sdtContent>
      </w:sdt>
      <w:r w:rsidRPr="0067580E">
        <w:rPr>
          <w:sz w:val="24"/>
          <w:szCs w:val="24"/>
        </w:rPr>
        <w:t>Mathematics</w:t>
      </w:r>
    </w:p>
    <w:p w14:paraId="14DC79C9" w14:textId="652E7BBA" w:rsidR="00811C59" w:rsidRPr="0067580E" w:rsidRDefault="00D75486" w:rsidP="0067580E">
      <w:pPr>
        <w:tabs>
          <w:tab w:val="left" w:pos="3119"/>
          <w:tab w:val="left" w:pos="6237"/>
        </w:tabs>
        <w:spacing w:after="0" w:line="240" w:lineRule="auto"/>
        <w:rPr>
          <w:sz w:val="24"/>
          <w:szCs w:val="24"/>
        </w:rPr>
      </w:pPr>
      <w:r w:rsidRPr="0067580E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253658776"/>
          <w:lock w:val="sdtLocked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Pr="0067580E">
            <w:rPr>
              <w:rFonts w:ascii="MS Gothic" w:eastAsia="MS Gothic" w:hAnsi="MS Gothic" w:cs="MS Gothic" w:hint="eastAsia"/>
              <w:sz w:val="24"/>
              <w:szCs w:val="24"/>
            </w:rPr>
            <w:t>☐</w:t>
          </w:r>
        </w:sdtContent>
      </w:sdt>
      <w:r w:rsidRPr="0067580E">
        <w:rPr>
          <w:sz w:val="24"/>
          <w:szCs w:val="24"/>
        </w:rPr>
        <w:t>Science</w:t>
      </w:r>
    </w:p>
    <w:p w14:paraId="6938CA1E" w14:textId="77777777" w:rsidR="00D75486" w:rsidRPr="0067580E" w:rsidRDefault="00D75486" w:rsidP="0067580E">
      <w:pPr>
        <w:tabs>
          <w:tab w:val="left" w:pos="3119"/>
          <w:tab w:val="left" w:pos="6237"/>
        </w:tabs>
        <w:spacing w:after="0" w:line="240" w:lineRule="auto"/>
        <w:rPr>
          <w:sz w:val="24"/>
          <w:szCs w:val="24"/>
        </w:rPr>
      </w:pPr>
      <w:r w:rsidRPr="0067580E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130705128"/>
          <w:lock w:val="sdtLocked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Pr="0067580E">
            <w:rPr>
              <w:rFonts w:ascii="MS Gothic" w:eastAsia="MS Gothic" w:hAnsi="MS Gothic" w:cs="MS Gothic" w:hint="eastAsia"/>
              <w:sz w:val="24"/>
              <w:szCs w:val="24"/>
            </w:rPr>
            <w:t>☐</w:t>
          </w:r>
        </w:sdtContent>
      </w:sdt>
      <w:r w:rsidRPr="0067580E">
        <w:rPr>
          <w:sz w:val="24"/>
          <w:szCs w:val="24"/>
        </w:rPr>
        <w:t>Other (please specify):</w:t>
      </w:r>
      <w:r w:rsidR="00312F48" w:rsidRPr="0067580E">
        <w:rPr>
          <w:sz w:val="24"/>
          <w:szCs w:val="24"/>
        </w:rPr>
        <w:t xml:space="preserve">  </w:t>
      </w:r>
      <w:sdt>
        <w:sdtPr>
          <w:rPr>
            <w:sz w:val="24"/>
            <w:szCs w:val="24"/>
          </w:rPr>
          <w:id w:val="-103116450"/>
          <w:showingPlcHdr/>
          <w:text/>
        </w:sdtPr>
        <w:sdtEndPr/>
        <w:sdtContent>
          <w:r w:rsidR="00312F48" w:rsidRPr="0067580E">
            <w:rPr>
              <w:rStyle w:val="PlaceholderText"/>
              <w:sz w:val="24"/>
              <w:szCs w:val="24"/>
            </w:rPr>
            <w:t>Click here to enter text.</w:t>
          </w:r>
        </w:sdtContent>
      </w:sdt>
    </w:p>
    <w:p w14:paraId="42AEC048" w14:textId="77777777" w:rsidR="0067580E" w:rsidRDefault="0067580E" w:rsidP="0067580E">
      <w:pPr>
        <w:tabs>
          <w:tab w:val="left" w:pos="6237"/>
        </w:tabs>
        <w:spacing w:after="0" w:line="240" w:lineRule="auto"/>
        <w:rPr>
          <w:sz w:val="24"/>
          <w:szCs w:val="24"/>
        </w:rPr>
      </w:pPr>
    </w:p>
    <w:p w14:paraId="45136CC3" w14:textId="434D7C31" w:rsidR="00670164" w:rsidRPr="0067580E" w:rsidRDefault="00BC3463" w:rsidP="0067580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A6FB8">
        <w:rPr>
          <w:sz w:val="24"/>
          <w:szCs w:val="24"/>
        </w:rPr>
        <w:t>I</w:t>
      </w:r>
      <w:r w:rsidR="00446466" w:rsidRPr="0067580E">
        <w:rPr>
          <w:sz w:val="24"/>
          <w:szCs w:val="24"/>
        </w:rPr>
        <w:t>ndicate the year and term that you would like to use ESMS Facilities:</w:t>
      </w:r>
    </w:p>
    <w:p w14:paraId="1540502E" w14:textId="77777777" w:rsidR="00446466" w:rsidRPr="0067580E" w:rsidRDefault="00446466" w:rsidP="0067580E">
      <w:pPr>
        <w:tabs>
          <w:tab w:val="left" w:pos="3969"/>
        </w:tabs>
        <w:spacing w:after="0" w:line="240" w:lineRule="auto"/>
        <w:rPr>
          <w:sz w:val="24"/>
          <w:szCs w:val="24"/>
        </w:rPr>
      </w:pPr>
      <w:r w:rsidRPr="0067580E">
        <w:rPr>
          <w:sz w:val="24"/>
          <w:szCs w:val="24"/>
        </w:rPr>
        <w:t xml:space="preserve">Year:  </w:t>
      </w:r>
      <w:sdt>
        <w:sdtPr>
          <w:rPr>
            <w:sz w:val="24"/>
            <w:szCs w:val="24"/>
          </w:rPr>
          <w:id w:val="-751738781"/>
          <w:lock w:val="sdtLocked"/>
          <w:showingPlcHdr/>
          <w:text/>
        </w:sdtPr>
        <w:sdtEndPr/>
        <w:sdtContent>
          <w:r w:rsidR="003A3645" w:rsidRPr="0067580E">
            <w:rPr>
              <w:rStyle w:val="PlaceholderText"/>
              <w:sz w:val="24"/>
              <w:szCs w:val="24"/>
            </w:rPr>
            <w:t>Click here to enter text.</w:t>
          </w:r>
        </w:sdtContent>
      </w:sdt>
      <w:r w:rsidRPr="0067580E">
        <w:rPr>
          <w:sz w:val="24"/>
          <w:szCs w:val="24"/>
        </w:rPr>
        <w:tab/>
        <w:t xml:space="preserve">Term:  </w:t>
      </w:r>
      <w:sdt>
        <w:sdtPr>
          <w:rPr>
            <w:sz w:val="24"/>
            <w:szCs w:val="24"/>
          </w:rPr>
          <w:id w:val="-1355263969"/>
          <w:lock w:val="sdtLocked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66BD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7580E">
        <w:rPr>
          <w:sz w:val="24"/>
          <w:szCs w:val="24"/>
        </w:rPr>
        <w:t xml:space="preserve">  </w:t>
      </w:r>
      <w:r w:rsidR="00D75486" w:rsidRPr="0067580E">
        <w:rPr>
          <w:sz w:val="24"/>
          <w:szCs w:val="24"/>
        </w:rPr>
        <w:t xml:space="preserve">Fall  </w:t>
      </w:r>
      <w:sdt>
        <w:sdtPr>
          <w:rPr>
            <w:sz w:val="24"/>
            <w:szCs w:val="24"/>
          </w:rPr>
          <w:id w:val="-1928421509"/>
          <w:lock w:val="sdtLocked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Pr="0067580E">
            <w:rPr>
              <w:rFonts w:ascii="MS Gothic" w:eastAsia="MS Gothic" w:hAnsi="MS Gothic" w:cs="MS Gothic" w:hint="eastAsia"/>
              <w:sz w:val="24"/>
              <w:szCs w:val="24"/>
            </w:rPr>
            <w:t>☐</w:t>
          </w:r>
        </w:sdtContent>
      </w:sdt>
      <w:r w:rsidR="0067580E">
        <w:rPr>
          <w:sz w:val="24"/>
          <w:szCs w:val="24"/>
        </w:rPr>
        <w:t xml:space="preserve">  </w:t>
      </w:r>
      <w:r w:rsidR="00D75486" w:rsidRPr="0067580E">
        <w:rPr>
          <w:sz w:val="24"/>
          <w:szCs w:val="24"/>
        </w:rPr>
        <w:t xml:space="preserve">Winter  </w:t>
      </w:r>
      <w:sdt>
        <w:sdtPr>
          <w:rPr>
            <w:sz w:val="24"/>
            <w:szCs w:val="24"/>
          </w:rPr>
          <w:id w:val="851540071"/>
          <w:lock w:val="sdtLocked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3A364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7580E">
        <w:rPr>
          <w:sz w:val="24"/>
          <w:szCs w:val="24"/>
        </w:rPr>
        <w:t xml:space="preserve">  </w:t>
      </w:r>
      <w:r w:rsidRPr="0067580E">
        <w:rPr>
          <w:sz w:val="24"/>
          <w:szCs w:val="24"/>
        </w:rPr>
        <w:t>Spring</w:t>
      </w:r>
    </w:p>
    <w:p w14:paraId="5F50B84B" w14:textId="77777777" w:rsidR="0067580E" w:rsidRDefault="0067580E" w:rsidP="0067580E">
      <w:pPr>
        <w:tabs>
          <w:tab w:val="left" w:pos="3969"/>
        </w:tabs>
        <w:spacing w:after="0"/>
        <w:rPr>
          <w:sz w:val="24"/>
          <w:szCs w:val="24"/>
        </w:rPr>
      </w:pPr>
    </w:p>
    <w:p w14:paraId="57569291" w14:textId="0EA233AD" w:rsidR="009A6FB8" w:rsidRDefault="00BC3463" w:rsidP="0067580E">
      <w:pPr>
        <w:tabs>
          <w:tab w:val="left" w:pos="-24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A6FB8">
        <w:rPr>
          <w:sz w:val="24"/>
          <w:szCs w:val="24"/>
        </w:rPr>
        <w:t xml:space="preserve">Indicate the </w:t>
      </w:r>
      <w:r w:rsidR="003746A8">
        <w:rPr>
          <w:sz w:val="24"/>
          <w:szCs w:val="24"/>
        </w:rPr>
        <w:t>Entrepreneurship program</w:t>
      </w:r>
    </w:p>
    <w:p w14:paraId="7116FEB9" w14:textId="77777777" w:rsidR="00174E9B" w:rsidRDefault="00723233" w:rsidP="0067580E">
      <w:pPr>
        <w:tabs>
          <w:tab w:val="left" w:pos="-2410"/>
        </w:tabs>
        <w:spacing w:after="0"/>
        <w:rPr>
          <w:rFonts w:ascii="MS Gothic" w:eastAsia="MS Gothic" w:hAnsi="MS Gothic"/>
          <w:sz w:val="24"/>
          <w:szCs w:val="24"/>
          <w:lang w:val="en-US"/>
        </w:rPr>
      </w:pPr>
      <w:sdt>
        <w:sdtPr>
          <w:rPr>
            <w:sz w:val="24"/>
            <w:szCs w:val="24"/>
          </w:rPr>
          <w:id w:val="-102479470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174E9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74E9B" w:rsidRPr="00EB2E88">
        <w:rPr>
          <w:sz w:val="24"/>
          <w:szCs w:val="24"/>
        </w:rPr>
        <w:t xml:space="preserve"> </w:t>
      </w:r>
      <w:r w:rsidR="003746A8">
        <w:rPr>
          <w:sz w:val="24"/>
          <w:szCs w:val="24"/>
        </w:rPr>
        <w:t xml:space="preserve">Enterprise Co-op (E Co-op) </w:t>
      </w:r>
    </w:p>
    <w:p w14:paraId="2F41ACE7" w14:textId="0D46AB2B" w:rsidR="009A6FB8" w:rsidRDefault="00723233" w:rsidP="0067580E">
      <w:pPr>
        <w:tabs>
          <w:tab w:val="left" w:pos="-2410"/>
        </w:tabs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-105931592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EF57DB" w:rsidRPr="0067580E">
            <w:rPr>
              <w:rFonts w:ascii="MS Gothic" w:eastAsia="MS Gothic" w:hAnsi="MS Gothic" w:cs="MS Gothic" w:hint="eastAsia"/>
              <w:sz w:val="24"/>
              <w:szCs w:val="24"/>
            </w:rPr>
            <w:t>☐</w:t>
          </w:r>
        </w:sdtContent>
      </w:sdt>
      <w:r w:rsidR="00EF57DB">
        <w:rPr>
          <w:sz w:val="24"/>
          <w:szCs w:val="24"/>
        </w:rPr>
        <w:t xml:space="preserve"> </w:t>
      </w:r>
      <w:r w:rsidR="006C54DE">
        <w:rPr>
          <w:sz w:val="24"/>
          <w:szCs w:val="24"/>
        </w:rPr>
        <w:t>Velocity</w:t>
      </w:r>
    </w:p>
    <w:p w14:paraId="3E3F1331" w14:textId="77777777" w:rsidR="00174E9B" w:rsidRDefault="00723233" w:rsidP="00174E9B">
      <w:pPr>
        <w:tabs>
          <w:tab w:val="left" w:pos="-2410"/>
        </w:tabs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26504199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174E9B" w:rsidRPr="0067580E">
            <w:rPr>
              <w:rFonts w:ascii="MS Gothic" w:eastAsia="MS Gothic" w:hAnsi="MS Gothic" w:cs="MS Gothic" w:hint="eastAsia"/>
              <w:sz w:val="24"/>
              <w:szCs w:val="24"/>
            </w:rPr>
            <w:t>☐</w:t>
          </w:r>
        </w:sdtContent>
      </w:sdt>
      <w:r w:rsidR="00174E9B" w:rsidRPr="0067580E">
        <w:rPr>
          <w:sz w:val="24"/>
          <w:szCs w:val="24"/>
        </w:rPr>
        <w:t xml:space="preserve">Other (please specify):  </w:t>
      </w:r>
      <w:sdt>
        <w:sdtPr>
          <w:rPr>
            <w:sz w:val="24"/>
            <w:szCs w:val="24"/>
          </w:rPr>
          <w:id w:val="-1911309256"/>
          <w:showingPlcHdr/>
          <w:text/>
        </w:sdtPr>
        <w:sdtEndPr/>
        <w:sdtContent>
          <w:r w:rsidR="00174E9B" w:rsidRPr="0067580E">
            <w:rPr>
              <w:rStyle w:val="PlaceholderText"/>
              <w:sz w:val="24"/>
              <w:szCs w:val="24"/>
            </w:rPr>
            <w:t>Click here to enter text.</w:t>
          </w:r>
        </w:sdtContent>
      </w:sdt>
    </w:p>
    <w:p w14:paraId="2D3D50F5" w14:textId="77777777" w:rsidR="00174E9B" w:rsidRDefault="00174E9B" w:rsidP="0067580E">
      <w:pPr>
        <w:tabs>
          <w:tab w:val="left" w:pos="-2410"/>
        </w:tabs>
        <w:spacing w:after="0"/>
        <w:rPr>
          <w:sz w:val="24"/>
          <w:szCs w:val="24"/>
        </w:rPr>
      </w:pPr>
    </w:p>
    <w:p w14:paraId="36BB0F4E" w14:textId="7FA53F72" w:rsidR="00F01162" w:rsidRPr="0067580E" w:rsidRDefault="00BC3463" w:rsidP="0067580E">
      <w:pPr>
        <w:tabs>
          <w:tab w:val="left" w:pos="-24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9A6FB8">
        <w:rPr>
          <w:sz w:val="24"/>
          <w:szCs w:val="24"/>
        </w:rPr>
        <w:t>I</w:t>
      </w:r>
      <w:r w:rsidR="00F01162" w:rsidRPr="0067580E">
        <w:rPr>
          <w:sz w:val="24"/>
          <w:szCs w:val="24"/>
        </w:rPr>
        <w:t>ndicate your reason for requesting use of ESMS Facilities:</w:t>
      </w:r>
    </w:p>
    <w:sdt>
      <w:sdtPr>
        <w:rPr>
          <w:sz w:val="24"/>
          <w:szCs w:val="24"/>
        </w:rPr>
        <w:id w:val="-2135084213"/>
        <w:lock w:val="sdtLocked"/>
        <w:showingPlcHdr/>
      </w:sdtPr>
      <w:sdtEndPr/>
      <w:sdtContent>
        <w:p w14:paraId="4146F90E" w14:textId="77777777" w:rsidR="00F01162" w:rsidRPr="0067580E" w:rsidRDefault="003A3645" w:rsidP="0067580E">
          <w:pPr>
            <w:tabs>
              <w:tab w:val="left" w:pos="-2268"/>
            </w:tabs>
            <w:spacing w:after="0"/>
            <w:rPr>
              <w:sz w:val="24"/>
              <w:szCs w:val="24"/>
            </w:rPr>
          </w:pPr>
          <w:r w:rsidRPr="00E77C89">
            <w:rPr>
              <w:rStyle w:val="PlaceholderText"/>
            </w:rPr>
            <w:t>Click here to enter text.</w:t>
          </w:r>
        </w:p>
      </w:sdtContent>
    </w:sdt>
    <w:p w14:paraId="5ACD6022" w14:textId="77777777" w:rsidR="0067580E" w:rsidRDefault="00F01162" w:rsidP="0067580E">
      <w:pPr>
        <w:tabs>
          <w:tab w:val="left" w:pos="-4962"/>
        </w:tabs>
        <w:spacing w:after="0"/>
        <w:rPr>
          <w:sz w:val="24"/>
          <w:szCs w:val="24"/>
        </w:rPr>
      </w:pPr>
      <w:r w:rsidRPr="0067580E">
        <w:rPr>
          <w:sz w:val="24"/>
          <w:szCs w:val="24"/>
        </w:rPr>
        <w:softHyphen/>
      </w:r>
      <w:r w:rsidRPr="0067580E">
        <w:rPr>
          <w:sz w:val="24"/>
          <w:szCs w:val="24"/>
        </w:rPr>
        <w:softHyphen/>
      </w:r>
      <w:r w:rsidRPr="0067580E">
        <w:rPr>
          <w:sz w:val="24"/>
          <w:szCs w:val="24"/>
        </w:rPr>
        <w:softHyphen/>
      </w:r>
      <w:r w:rsidRPr="0067580E">
        <w:rPr>
          <w:sz w:val="24"/>
          <w:szCs w:val="24"/>
        </w:rPr>
        <w:softHyphen/>
      </w:r>
      <w:r w:rsidRPr="0067580E">
        <w:rPr>
          <w:sz w:val="24"/>
          <w:szCs w:val="24"/>
        </w:rPr>
        <w:softHyphen/>
      </w:r>
      <w:r w:rsidRPr="0067580E">
        <w:rPr>
          <w:sz w:val="24"/>
          <w:szCs w:val="24"/>
        </w:rPr>
        <w:softHyphen/>
      </w:r>
    </w:p>
    <w:p w14:paraId="13EDCE39" w14:textId="54ECBA4B" w:rsidR="0067580E" w:rsidRDefault="0067580E" w:rsidP="0067580E">
      <w:pPr>
        <w:tabs>
          <w:tab w:val="left" w:pos="-4962"/>
          <w:tab w:val="right" w:pos="3969"/>
          <w:tab w:val="left" w:pos="5103"/>
          <w:tab w:val="right" w:pos="9072"/>
        </w:tabs>
        <w:spacing w:after="0"/>
        <w:rPr>
          <w:sz w:val="24"/>
          <w:szCs w:val="24"/>
          <w:u w:val="single"/>
        </w:rPr>
      </w:pPr>
      <w:r w:rsidRPr="0067580E">
        <w:rPr>
          <w:sz w:val="24"/>
          <w:szCs w:val="24"/>
          <w:u w:val="single"/>
        </w:rPr>
        <w:tab/>
      </w:r>
      <w:r w:rsidRPr="0067580E">
        <w:rPr>
          <w:sz w:val="24"/>
          <w:szCs w:val="24"/>
        </w:rPr>
        <w:tab/>
      </w:r>
    </w:p>
    <w:p w14:paraId="250D1A54" w14:textId="099C86D1" w:rsidR="0067580E" w:rsidRPr="0067580E" w:rsidRDefault="0067580E" w:rsidP="0067580E">
      <w:pPr>
        <w:tabs>
          <w:tab w:val="left" w:pos="-4962"/>
          <w:tab w:val="right" w:pos="3969"/>
          <w:tab w:val="left" w:pos="5103"/>
          <w:tab w:val="right" w:pos="9072"/>
        </w:tabs>
        <w:spacing w:after="0"/>
        <w:rPr>
          <w:sz w:val="20"/>
          <w:szCs w:val="20"/>
        </w:rPr>
      </w:pPr>
      <w:r w:rsidRPr="0067580E">
        <w:rPr>
          <w:sz w:val="20"/>
          <w:szCs w:val="20"/>
        </w:rPr>
        <w:t>Applicant’s Signature</w:t>
      </w:r>
      <w:r w:rsidR="003A2EDD">
        <w:rPr>
          <w:sz w:val="20"/>
          <w:szCs w:val="20"/>
        </w:rPr>
        <w:tab/>
      </w:r>
      <w:r w:rsidR="003A2EDD">
        <w:rPr>
          <w:sz w:val="20"/>
          <w:szCs w:val="20"/>
        </w:rPr>
        <w:tab/>
      </w:r>
    </w:p>
    <w:p w14:paraId="4E5BDF84" w14:textId="3AC87B06" w:rsidR="00BE7A68" w:rsidRPr="00975861" w:rsidRDefault="00975861" w:rsidP="0067580E">
      <w:pPr>
        <w:tabs>
          <w:tab w:val="left" w:pos="39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Verification of Identity by:</w:t>
      </w:r>
    </w:p>
    <w:p w14:paraId="277AF579" w14:textId="77777777" w:rsidR="00FE4CAB" w:rsidRDefault="00FE4CAB" w:rsidP="0067580E">
      <w:pPr>
        <w:tabs>
          <w:tab w:val="left" w:pos="3969"/>
        </w:tabs>
        <w:spacing w:after="0"/>
        <w:rPr>
          <w:sz w:val="24"/>
          <w:szCs w:val="24"/>
        </w:rPr>
      </w:pPr>
    </w:p>
    <w:p w14:paraId="074B591A" w14:textId="2AE3C97D" w:rsidR="00E11A36" w:rsidRDefault="00E11A36" w:rsidP="0067580E">
      <w:pPr>
        <w:tabs>
          <w:tab w:val="left" w:pos="39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____________</w:t>
      </w:r>
      <w:r w:rsidR="00CB522E">
        <w:rPr>
          <w:sz w:val="24"/>
          <w:szCs w:val="24"/>
        </w:rPr>
        <w:t>______</w:t>
      </w:r>
      <w:r w:rsidR="00975861">
        <w:rPr>
          <w:sz w:val="24"/>
          <w:szCs w:val="24"/>
        </w:rPr>
        <w:t>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</w:t>
      </w:r>
      <w:r w:rsidR="001E15E0">
        <w:rPr>
          <w:sz w:val="24"/>
          <w:szCs w:val="24"/>
        </w:rPr>
        <w:tab/>
      </w:r>
      <w:r w:rsidR="001E15E0">
        <w:rPr>
          <w:sz w:val="24"/>
          <w:szCs w:val="24"/>
        </w:rPr>
        <w:tab/>
      </w:r>
      <w:r w:rsidR="001E15E0">
        <w:rPr>
          <w:sz w:val="24"/>
          <w:szCs w:val="24"/>
        </w:rPr>
        <w:tab/>
      </w:r>
      <w:r w:rsidR="00734E38">
        <w:rPr>
          <w:sz w:val="24"/>
          <w:szCs w:val="24"/>
        </w:rPr>
        <w:t>____________</w:t>
      </w:r>
      <w:r w:rsidR="00CB522E">
        <w:rPr>
          <w:sz w:val="24"/>
          <w:szCs w:val="24"/>
        </w:rPr>
        <w:t>____</w:t>
      </w:r>
      <w:r w:rsidR="00D36836">
        <w:rPr>
          <w:sz w:val="24"/>
          <w:szCs w:val="24"/>
        </w:rPr>
        <w:t>___</w:t>
      </w:r>
    </w:p>
    <w:p w14:paraId="4805C554" w14:textId="6BEAD46A" w:rsidR="00446466" w:rsidRPr="009B5137" w:rsidRDefault="00E11A36" w:rsidP="0067580E">
      <w:pPr>
        <w:tabs>
          <w:tab w:val="left" w:pos="3969"/>
        </w:tabs>
        <w:spacing w:after="0"/>
        <w:rPr>
          <w:sz w:val="20"/>
          <w:szCs w:val="20"/>
        </w:rPr>
      </w:pPr>
      <w:r w:rsidRPr="009B5137">
        <w:rPr>
          <w:sz w:val="20"/>
          <w:szCs w:val="20"/>
        </w:rPr>
        <w:t xml:space="preserve">Name of Officer </w:t>
      </w:r>
      <w:r w:rsidR="00BE7A68">
        <w:rPr>
          <w:sz w:val="20"/>
          <w:szCs w:val="20"/>
        </w:rPr>
        <w:t>and Signature</w:t>
      </w:r>
      <w:r w:rsidRPr="009B5137">
        <w:rPr>
          <w:sz w:val="20"/>
          <w:szCs w:val="20"/>
        </w:rPr>
        <w:tab/>
      </w:r>
      <w:r w:rsidRPr="009B5137">
        <w:rPr>
          <w:sz w:val="20"/>
          <w:szCs w:val="20"/>
        </w:rPr>
        <w:tab/>
      </w:r>
      <w:r w:rsidR="00260C7E" w:rsidRPr="009B5137">
        <w:rPr>
          <w:sz w:val="20"/>
          <w:szCs w:val="20"/>
        </w:rPr>
        <w:t>Program</w:t>
      </w:r>
      <w:r w:rsidRPr="009B5137">
        <w:rPr>
          <w:sz w:val="20"/>
          <w:szCs w:val="20"/>
        </w:rPr>
        <w:t>/Unit</w:t>
      </w:r>
      <w:r w:rsidR="001E15E0" w:rsidRPr="009B5137">
        <w:rPr>
          <w:sz w:val="20"/>
          <w:szCs w:val="20"/>
        </w:rPr>
        <w:tab/>
      </w:r>
      <w:r w:rsidR="001E15E0" w:rsidRPr="009B5137">
        <w:rPr>
          <w:sz w:val="20"/>
          <w:szCs w:val="20"/>
        </w:rPr>
        <w:tab/>
      </w:r>
      <w:r w:rsidR="001E15E0" w:rsidRPr="009B5137">
        <w:rPr>
          <w:sz w:val="20"/>
          <w:szCs w:val="20"/>
        </w:rPr>
        <w:tab/>
      </w:r>
      <w:r w:rsidR="00734E38" w:rsidRPr="009B5137">
        <w:rPr>
          <w:sz w:val="20"/>
          <w:szCs w:val="20"/>
        </w:rPr>
        <w:t>Email and extension</w:t>
      </w:r>
    </w:p>
    <w:sdt>
      <w:sdtPr>
        <w:rPr>
          <w:sz w:val="24"/>
          <w:szCs w:val="24"/>
        </w:rPr>
        <w:id w:val="1652637809"/>
        <w:lock w:val="sdtLocked"/>
      </w:sdtPr>
      <w:sdtEndPr/>
      <w:sdtContent>
        <w:p w14:paraId="6C9BEDED" w14:textId="44C9D6FB" w:rsidR="001E15E0" w:rsidRDefault="001E15E0" w:rsidP="001E15E0">
          <w:pPr>
            <w:tabs>
              <w:tab w:val="left" w:pos="3969"/>
            </w:tabs>
            <w:spacing w:after="0"/>
            <w:rPr>
              <w:sz w:val="24"/>
              <w:szCs w:val="24"/>
            </w:rPr>
          </w:pPr>
        </w:p>
        <w:p w14:paraId="0B1DBF7C" w14:textId="4E914290" w:rsidR="001E15E0" w:rsidRDefault="001E15E0" w:rsidP="001E15E0">
          <w:pPr>
            <w:tabs>
              <w:tab w:val="left" w:pos="3969"/>
            </w:tabs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---------------------------------------------------------------------------------------------------------------------------------------------</w:t>
          </w:r>
        </w:p>
        <w:p w14:paraId="3AC283B5" w14:textId="686F86E9" w:rsidR="00E11A36" w:rsidRDefault="001E15E0" w:rsidP="0067580E">
          <w:pPr>
            <w:tabs>
              <w:tab w:val="left" w:pos="3969"/>
            </w:tabs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Official Use</w:t>
          </w:r>
          <w:r w:rsidR="00FE4CAB">
            <w:rPr>
              <w:sz w:val="24"/>
              <w:szCs w:val="24"/>
            </w:rPr>
            <w:t xml:space="preserve"> (to be completed by ESMS Manager or Delegate)</w:t>
          </w:r>
        </w:p>
      </w:sdtContent>
    </w:sdt>
    <w:p w14:paraId="561C146A" w14:textId="0E493FF7" w:rsidR="00E34232" w:rsidRDefault="00723233" w:rsidP="0067580E">
      <w:pPr>
        <w:tabs>
          <w:tab w:val="left" w:pos="3969"/>
        </w:tabs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51493342"/>
          <w:lock w:val="sdtLocked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66BD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01162" w:rsidRPr="0067580E">
        <w:rPr>
          <w:sz w:val="24"/>
          <w:szCs w:val="24"/>
        </w:rPr>
        <w:t xml:space="preserve">  Approved  </w:t>
      </w:r>
      <w:sdt>
        <w:sdtPr>
          <w:rPr>
            <w:sz w:val="24"/>
            <w:szCs w:val="24"/>
          </w:rPr>
          <w:id w:val="827320167"/>
          <w:lock w:val="sdtLocked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3A364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34232">
        <w:rPr>
          <w:sz w:val="24"/>
          <w:szCs w:val="24"/>
        </w:rPr>
        <w:t xml:space="preserve">  Not approved</w:t>
      </w:r>
      <w:r w:rsidR="00FE4CAB">
        <w:rPr>
          <w:sz w:val="24"/>
          <w:szCs w:val="24"/>
        </w:rPr>
        <w:tab/>
      </w:r>
      <w:r>
        <w:rPr>
          <w:sz w:val="24"/>
          <w:szCs w:val="24"/>
        </w:rPr>
        <w:t>__________________________ESMS Supervisor Name</w:t>
      </w:r>
      <w:bookmarkStart w:id="0" w:name="_GoBack"/>
      <w:bookmarkEnd w:id="0"/>
    </w:p>
    <w:p w14:paraId="203DA2E5" w14:textId="0E480392" w:rsidR="00240942" w:rsidRPr="0067580E" w:rsidRDefault="00240942" w:rsidP="0067580E">
      <w:pPr>
        <w:tabs>
          <w:tab w:val="left" w:pos="39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FORM ESMS1.Version 15.10.13</w:t>
      </w:r>
    </w:p>
    <w:sectPr w:rsidR="00240942" w:rsidRPr="0067580E" w:rsidSect="00E342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E7429"/>
    <w:multiLevelType w:val="multilevel"/>
    <w:tmpl w:val="CB983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3528C"/>
    <w:multiLevelType w:val="hybridMultilevel"/>
    <w:tmpl w:val="57FCC33C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62"/>
    <w:rsid w:val="00063014"/>
    <w:rsid w:val="000951F4"/>
    <w:rsid w:val="00174E9B"/>
    <w:rsid w:val="001E15E0"/>
    <w:rsid w:val="00240942"/>
    <w:rsid w:val="00243802"/>
    <w:rsid w:val="00260C7E"/>
    <w:rsid w:val="002E4443"/>
    <w:rsid w:val="00312F48"/>
    <w:rsid w:val="003223DB"/>
    <w:rsid w:val="003746A8"/>
    <w:rsid w:val="003A2EDD"/>
    <w:rsid w:val="003A3645"/>
    <w:rsid w:val="00446466"/>
    <w:rsid w:val="0047510D"/>
    <w:rsid w:val="00502962"/>
    <w:rsid w:val="00532126"/>
    <w:rsid w:val="005E3C66"/>
    <w:rsid w:val="006124D1"/>
    <w:rsid w:val="00670164"/>
    <w:rsid w:val="0067580E"/>
    <w:rsid w:val="006C54DE"/>
    <w:rsid w:val="006D221D"/>
    <w:rsid w:val="00723233"/>
    <w:rsid w:val="00734E38"/>
    <w:rsid w:val="00811C59"/>
    <w:rsid w:val="008369B7"/>
    <w:rsid w:val="008559E3"/>
    <w:rsid w:val="008E660F"/>
    <w:rsid w:val="00965662"/>
    <w:rsid w:val="009658D7"/>
    <w:rsid w:val="00975861"/>
    <w:rsid w:val="009A6FB8"/>
    <w:rsid w:val="009B5137"/>
    <w:rsid w:val="00A47D70"/>
    <w:rsid w:val="00A67D31"/>
    <w:rsid w:val="00A978E9"/>
    <w:rsid w:val="00AF14AB"/>
    <w:rsid w:val="00BC3463"/>
    <w:rsid w:val="00BE7A68"/>
    <w:rsid w:val="00C003CD"/>
    <w:rsid w:val="00CB522E"/>
    <w:rsid w:val="00CB65A4"/>
    <w:rsid w:val="00D36836"/>
    <w:rsid w:val="00D66BD2"/>
    <w:rsid w:val="00D75486"/>
    <w:rsid w:val="00DE49C8"/>
    <w:rsid w:val="00E11A36"/>
    <w:rsid w:val="00E11B22"/>
    <w:rsid w:val="00E34232"/>
    <w:rsid w:val="00E55459"/>
    <w:rsid w:val="00EB2E88"/>
    <w:rsid w:val="00EF57DB"/>
    <w:rsid w:val="00F01162"/>
    <w:rsid w:val="00F31A52"/>
    <w:rsid w:val="00FE4CAB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CBD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1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1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arls:Library:Caches:TemporaryItems:Outlook%20Temp:FOE%20ESMS%20Application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32D82A21C2A248B16EDC07A8620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3200-042A-514F-8864-A62F7A086ED9}"/>
      </w:docPartPr>
      <w:docPartBody>
        <w:p w:rsidR="00CF583F" w:rsidRDefault="00CF583F">
          <w:pPr>
            <w:pStyle w:val="6A32D82A21C2A248B16EDC07A86208D4"/>
          </w:pPr>
          <w:r w:rsidRPr="00E77C89">
            <w:rPr>
              <w:rStyle w:val="PlaceholderText"/>
            </w:rPr>
            <w:t>Click here to enter text.</w:t>
          </w:r>
        </w:p>
      </w:docPartBody>
    </w:docPart>
    <w:docPart>
      <w:docPartPr>
        <w:name w:val="FF92FEC6D09C8B46835A8B76CC0D7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CD7A2-1525-344F-ADE8-CA261EC1EAF8}"/>
      </w:docPartPr>
      <w:docPartBody>
        <w:p w:rsidR="00CF583F" w:rsidRDefault="00CF583F">
          <w:pPr>
            <w:pStyle w:val="FF92FEC6D09C8B46835A8B76CC0D7CE8"/>
          </w:pPr>
          <w:r w:rsidRPr="0067580E">
            <w:rPr>
              <w:rStyle w:val="PlaceholderText"/>
            </w:rPr>
            <w:t>Click here to enter a date.</w:t>
          </w:r>
        </w:p>
      </w:docPartBody>
    </w:docPart>
    <w:docPart>
      <w:docPartPr>
        <w:name w:val="8700368BAD8F73418790A4C92E4A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3800B-AC7C-B64B-A4A4-1BA3DB0525F8}"/>
      </w:docPartPr>
      <w:docPartBody>
        <w:p w:rsidR="00CF583F" w:rsidRDefault="00CF583F">
          <w:pPr>
            <w:pStyle w:val="8700368BAD8F73418790A4C92E4AA07F"/>
          </w:pPr>
          <w:r w:rsidRPr="0067580E">
            <w:rPr>
              <w:rStyle w:val="PlaceholderText"/>
            </w:rPr>
            <w:t>Click here to enter text.</w:t>
          </w:r>
        </w:p>
      </w:docPartBody>
    </w:docPart>
    <w:docPart>
      <w:docPartPr>
        <w:name w:val="38CAA50FF1ECBB4FAD1B84E870622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1E483-09A7-FA4E-BEB9-5577748B32B2}"/>
      </w:docPartPr>
      <w:docPartBody>
        <w:p w:rsidR="00CF583F" w:rsidRDefault="00CF583F">
          <w:pPr>
            <w:pStyle w:val="38CAA50FF1ECBB4FAD1B84E87062258F"/>
          </w:pPr>
          <w:r w:rsidRPr="0067580E">
            <w:rPr>
              <w:rStyle w:val="PlaceholderText"/>
            </w:rPr>
            <w:t>Click here to enter text.</w:t>
          </w:r>
        </w:p>
      </w:docPartBody>
    </w:docPart>
    <w:docPart>
      <w:docPartPr>
        <w:name w:val="9B421C1D2B92F640BB54BAED237D9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B6015-196A-6943-82F4-97FD2D1B54FB}"/>
      </w:docPartPr>
      <w:docPartBody>
        <w:p w:rsidR="00CF583F" w:rsidRDefault="00CF583F">
          <w:pPr>
            <w:pStyle w:val="9B421C1D2B92F640BB54BAED237D9FA8"/>
          </w:pPr>
          <w:r w:rsidRPr="0067580E">
            <w:rPr>
              <w:rStyle w:val="PlaceholderText"/>
            </w:rPr>
            <w:t>Click here to enter text.</w:t>
          </w:r>
        </w:p>
      </w:docPartBody>
    </w:docPart>
    <w:docPart>
      <w:docPartPr>
        <w:name w:val="970FE77D1F4BAA4DA66D42CE312D7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A3041-312B-984A-9E1A-34B46AB8C3DA}"/>
      </w:docPartPr>
      <w:docPartBody>
        <w:p w:rsidR="00CF583F" w:rsidRDefault="00CF583F">
          <w:pPr>
            <w:pStyle w:val="970FE77D1F4BAA4DA66D42CE312D7D36"/>
          </w:pPr>
          <w:r w:rsidRPr="0067580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3F"/>
    <w:rsid w:val="00C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32D82A21C2A248B16EDC07A86208D4">
    <w:name w:val="6A32D82A21C2A248B16EDC07A86208D4"/>
  </w:style>
  <w:style w:type="paragraph" w:customStyle="1" w:styleId="FF92FEC6D09C8B46835A8B76CC0D7CE8">
    <w:name w:val="FF92FEC6D09C8B46835A8B76CC0D7CE8"/>
  </w:style>
  <w:style w:type="paragraph" w:customStyle="1" w:styleId="8700368BAD8F73418790A4C92E4AA07F">
    <w:name w:val="8700368BAD8F73418790A4C92E4AA07F"/>
  </w:style>
  <w:style w:type="paragraph" w:customStyle="1" w:styleId="38CAA50FF1ECBB4FAD1B84E87062258F">
    <w:name w:val="38CAA50FF1ECBB4FAD1B84E87062258F"/>
  </w:style>
  <w:style w:type="paragraph" w:customStyle="1" w:styleId="9B421C1D2B92F640BB54BAED237D9FA8">
    <w:name w:val="9B421C1D2B92F640BB54BAED237D9FA8"/>
  </w:style>
  <w:style w:type="paragraph" w:customStyle="1" w:styleId="970FE77D1F4BAA4DA66D42CE312D7D36">
    <w:name w:val="970FE77D1F4BAA4DA66D42CE312D7D3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32D82A21C2A248B16EDC07A86208D4">
    <w:name w:val="6A32D82A21C2A248B16EDC07A86208D4"/>
  </w:style>
  <w:style w:type="paragraph" w:customStyle="1" w:styleId="FF92FEC6D09C8B46835A8B76CC0D7CE8">
    <w:name w:val="FF92FEC6D09C8B46835A8B76CC0D7CE8"/>
  </w:style>
  <w:style w:type="paragraph" w:customStyle="1" w:styleId="8700368BAD8F73418790A4C92E4AA07F">
    <w:name w:val="8700368BAD8F73418790A4C92E4AA07F"/>
  </w:style>
  <w:style w:type="paragraph" w:customStyle="1" w:styleId="38CAA50FF1ECBB4FAD1B84E87062258F">
    <w:name w:val="38CAA50FF1ECBB4FAD1B84E87062258F"/>
  </w:style>
  <w:style w:type="paragraph" w:customStyle="1" w:styleId="9B421C1D2B92F640BB54BAED237D9FA8">
    <w:name w:val="9B421C1D2B92F640BB54BAED237D9FA8"/>
  </w:style>
  <w:style w:type="paragraph" w:customStyle="1" w:styleId="970FE77D1F4BAA4DA66D42CE312D7D36">
    <w:name w:val="970FE77D1F4BAA4DA66D42CE312D7D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FOE ESMS Application Form.dotx</Template>
  <TotalTime>6</TotalTime>
  <Pages>1</Pages>
  <Words>271</Words>
  <Characters>1464</Characters>
  <Application>Microsoft Macintosh Word</Application>
  <DocSecurity>0</DocSecurity>
  <Lines>54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Sullivan</dc:creator>
  <cp:lastModifiedBy>Pearl Sullivan</cp:lastModifiedBy>
  <cp:revision>14</cp:revision>
  <cp:lastPrinted>2013-07-30T15:15:00Z</cp:lastPrinted>
  <dcterms:created xsi:type="dcterms:W3CDTF">2013-10-14T04:30:00Z</dcterms:created>
  <dcterms:modified xsi:type="dcterms:W3CDTF">2013-10-14T04:48:00Z</dcterms:modified>
</cp:coreProperties>
</file>